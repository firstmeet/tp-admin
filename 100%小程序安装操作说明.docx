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color w:val="DF3621"/>
          <w:sz w:val="44"/>
          <w:szCs w:val="44"/>
          <w:lang w:val="en-US" w:eastAsia="zh-CN"/>
        </w:rPr>
        <w:t>100%百分百</w:t>
      </w:r>
      <w:r>
        <w:rPr>
          <w:rFonts w:hint="eastAsia"/>
          <w:b/>
          <w:bCs/>
          <w:sz w:val="44"/>
          <w:szCs w:val="44"/>
          <w:lang w:val="en-US" w:eastAsia="zh-CN"/>
        </w:rPr>
        <w:t>小程序安装教程说明文档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下载安装包，进入宝塔控制面板网站中目录上传到服务器解压安装；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进入数据库，导入数据文件；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修改数据库配置文件：根目录/config/database.php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修改数据库名、用户名、密码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安装成功后，输入域名访问，用户名密码为：admin  123456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去微信公众平台mp.weixin.qq.com注册小程序账号，对接平台，需要</w:t>
      </w:r>
      <w:r>
        <w:rPr>
          <w:rFonts w:hint="eastAsia" w:asciiTheme="minorEastAsia" w:hAnsiTheme="minorEastAsia" w:cstheme="minorEastAsia"/>
          <w:sz w:val="28"/>
          <w:szCs w:val="28"/>
        </w:rPr>
        <w:t>认证小程序，开通企业微信支付，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商城购物需要用到支付</w:t>
      </w:r>
      <w:r>
        <w:rPr>
          <w:rFonts w:hint="eastAsia" w:asciiTheme="minorEastAsia" w:hAnsiTheme="minorEastAsia" w:cstheme="minorEastAsia"/>
          <w:sz w:val="28"/>
          <w:szCs w:val="28"/>
        </w:rPr>
        <w:t>功能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登录小程序号找到开发，开发配置里获取appid和APPapsecret（先获取保存，后续后台配置需填写），下面去设置一下服务器域名（填写小程序后台域名）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69865" cy="27660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</w:pP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69230" cy="18046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2829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7、在微信公众平台进小程序网站，找到开发工具，点击进去，下载最新版本的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微信web开发者工具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8、下载前端代码在本地，登录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微信web开发者工具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，新建小程序项目，输入对应的小程序的appid号，然后目录选择下载的前端代码目录，取名登录。</w:t>
      </w:r>
    </w:p>
    <w:p>
      <w:pPr>
        <w:spacing w:line="48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>9、进入小程序前端，需要</w:t>
      </w:r>
      <w:r>
        <w:rPr>
          <w:rFonts w:hint="eastAsia" w:asciiTheme="minorEastAsia" w:hAnsi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siteinfo</w:t>
      </w:r>
      <w:r>
        <w:rPr>
          <w:rFonts w:hint="eastAsia" w:asciiTheme="minorEastAsia" w:hAnsiTheme="minorEastAsia" w:cstheme="minorEastAsia"/>
          <w:sz w:val="28"/>
          <w:szCs w:val="28"/>
        </w:rPr>
        <w:t>.js改一下你自己的域名就可以了，如果改了域名还是不行（比如一直在加载中，无法登陆等等），请检查一下你的项目APPID和小程序APPID是否对应，如果APPID是对应的，那问题肯定是后端没配置好，再回去检查一下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程序展示上线的前提是在平台里面添加好商品，然后做好DIY页面模板设计，就会在“微信web开发者工具”展现。然后上传到微信小程序后台，提交审核发布。等待腾讯审核成功，即可发布上线展现平台。（如果小程序有报错，请先检查一下是否后台有做配置，对应的小程序端的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siteinfo</w:t>
      </w:r>
      <w:r>
        <w:rPr>
          <w:rFonts w:hint="eastAsia" w:asciiTheme="minorEastAsia" w:hAnsiTheme="minorEastAsia" w:cstheme="minorEastAsia"/>
          <w:sz w:val="28"/>
          <w:szCs w:val="28"/>
        </w:rPr>
        <w:t>.js</w:t>
      </w:r>
      <w:r>
        <w:rPr>
          <w:rFonts w:hint="eastAsia"/>
          <w:sz w:val="30"/>
          <w:szCs w:val="30"/>
          <w:lang w:val="en-US" w:eastAsia="zh-CN"/>
        </w:rPr>
        <w:t>”文件修改自己的域名即可）。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官方QQ群：452407332     （欢迎有问题的朋友提问题，我们随时在群里公布消息，小程序端包进群下载哦！）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客服1QQ：676590031   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客服2QQ：676590030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D0B4A0"/>
    <w:multiLevelType w:val="singleLevel"/>
    <w:tmpl w:val="A1D0B4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1B9AFB4"/>
    <w:multiLevelType w:val="singleLevel"/>
    <w:tmpl w:val="71B9AFB4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96B35"/>
    <w:rsid w:val="01807BA3"/>
    <w:rsid w:val="167C2594"/>
    <w:rsid w:val="19BA434F"/>
    <w:rsid w:val="19FE01C3"/>
    <w:rsid w:val="1C1034AB"/>
    <w:rsid w:val="37195D65"/>
    <w:rsid w:val="3EC64679"/>
    <w:rsid w:val="40374BFE"/>
    <w:rsid w:val="48AE32CA"/>
    <w:rsid w:val="48CB0A85"/>
    <w:rsid w:val="603126B1"/>
    <w:rsid w:val="6AB21A66"/>
    <w:rsid w:val="6B186D21"/>
    <w:rsid w:val="6D535020"/>
    <w:rsid w:val="73596B35"/>
    <w:rsid w:val="76CB0EFF"/>
    <w:rsid w:val="7814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2018-08-24T08:08:00Z</dcterms:created>
  <dc:creator>阳光</dc:creator>
  <cp:lastModifiedBy>阳光</cp:lastModifiedBy>
  <dcterms:modified xsi:type="dcterms:W3CDTF">2019-04-24T02:22:14Z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